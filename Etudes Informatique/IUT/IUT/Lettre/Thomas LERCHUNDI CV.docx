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7D4" w:rsidRPr="008D1457" w:rsidRDefault="00B26EAA">
      <w:pPr>
        <w:pStyle w:val="Standard"/>
        <w:rPr>
          <w:rFonts w:cs="Times New Roman"/>
          <w:b/>
          <w:lang w:val="en-US"/>
        </w:rPr>
      </w:pPr>
      <w:r w:rsidRPr="008D1457">
        <w:rPr>
          <w:rFonts w:cs="Times New Roman"/>
          <w:b/>
          <w:lang w:val="en-US"/>
        </w:rPr>
        <w:t xml:space="preserve">       Thomas LERCHUNDI</w:t>
      </w:r>
      <w:r w:rsidRPr="008D1457">
        <w:rPr>
          <w:rFonts w:cs="Times New Roman"/>
          <w:b/>
          <w:lang w:val="en-US"/>
        </w:rPr>
        <w:tab/>
      </w:r>
      <w:r w:rsidRPr="008D1457">
        <w:rPr>
          <w:rFonts w:cs="Times New Roman"/>
          <w:b/>
          <w:lang w:val="en-US"/>
        </w:rPr>
        <w:tab/>
      </w:r>
      <w:r w:rsidRPr="008D1457">
        <w:rPr>
          <w:rFonts w:cs="Times New Roman"/>
          <w:b/>
          <w:lang w:val="en-US"/>
        </w:rPr>
        <w:tab/>
      </w:r>
      <w:r w:rsidRPr="008D1457">
        <w:rPr>
          <w:rFonts w:cs="Times New Roman"/>
          <w:b/>
          <w:lang w:val="en-US"/>
        </w:rPr>
        <w:tab/>
      </w:r>
      <w:r w:rsidRPr="008D1457">
        <w:rPr>
          <w:rFonts w:cs="Times New Roman"/>
          <w:b/>
          <w:lang w:val="en-US"/>
        </w:rPr>
        <w:tab/>
      </w:r>
      <w:r w:rsidRPr="008D1457">
        <w:rPr>
          <w:rFonts w:cs="Times New Roman"/>
          <w:b/>
          <w:lang w:val="en-US"/>
        </w:rPr>
        <w:tab/>
      </w:r>
    </w:p>
    <w:p w:rsidR="008D1457" w:rsidRDefault="008D1457" w:rsidP="008D1457">
      <w:pPr>
        <w:pStyle w:val="Standard"/>
        <w:ind w:firstLine="709"/>
        <w:rPr>
          <w:rFonts w:cs="Times New Roman"/>
          <w:b/>
          <w:sz w:val="36"/>
          <w:szCs w:val="36"/>
          <w:lang w:val="en-US"/>
        </w:rPr>
      </w:pPr>
      <w:r>
        <w:rPr>
          <w:noProof/>
          <w:lang w:eastAsia="fr-FR" w:bidi="ar-SA"/>
        </w:rPr>
        <w:drawing>
          <wp:anchor distT="0" distB="0" distL="114300" distR="114300" simplePos="0" relativeHeight="4" behindDoc="0" locked="0" layoutInCell="1" allowOverlap="1" wp14:anchorId="286C0CA3" wp14:editId="542D9112">
            <wp:simplePos x="0" y="0"/>
            <wp:positionH relativeFrom="column">
              <wp:posOffset>2112645</wp:posOffset>
            </wp:positionH>
            <wp:positionV relativeFrom="paragraph">
              <wp:posOffset>44450</wp:posOffset>
            </wp:positionV>
            <wp:extent cx="1323975" cy="1633220"/>
            <wp:effectExtent l="0" t="0" r="9525" b="508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EAA">
        <w:rPr>
          <w:rFonts w:cs="Times New Roman"/>
          <w:lang w:val="en-US"/>
        </w:rPr>
        <w:t>(19 years old)</w:t>
      </w:r>
      <w:r w:rsidR="00B26EAA">
        <w:rPr>
          <w:rFonts w:cs="Times New Roman"/>
          <w:b/>
          <w:sz w:val="36"/>
          <w:szCs w:val="36"/>
          <w:lang w:val="en-US"/>
        </w:rPr>
        <w:t xml:space="preserve">     </w:t>
      </w:r>
      <w:r w:rsidR="00B26EAA">
        <w:rPr>
          <w:rFonts w:cs="Times New Roman"/>
          <w:b/>
          <w:sz w:val="36"/>
          <w:szCs w:val="36"/>
          <w:lang w:val="en-US"/>
        </w:rPr>
        <w:tab/>
      </w:r>
      <w:r w:rsidR="00B26EAA">
        <w:rPr>
          <w:rFonts w:cs="Times New Roman"/>
          <w:b/>
          <w:sz w:val="36"/>
          <w:szCs w:val="36"/>
          <w:lang w:val="en-US"/>
        </w:rPr>
        <w:tab/>
      </w:r>
      <w:r w:rsidR="00B26EAA">
        <w:rPr>
          <w:rFonts w:cs="Times New Roman"/>
          <w:b/>
          <w:sz w:val="36"/>
          <w:szCs w:val="36"/>
          <w:lang w:val="en-US"/>
        </w:rPr>
        <w:tab/>
      </w:r>
      <w:r w:rsidR="00B26EAA">
        <w:rPr>
          <w:rFonts w:cs="Times New Roman"/>
          <w:b/>
          <w:sz w:val="36"/>
          <w:szCs w:val="36"/>
          <w:lang w:val="en-US"/>
        </w:rPr>
        <w:tab/>
        <w:t xml:space="preserve">      </w:t>
      </w:r>
      <w:r>
        <w:rPr>
          <w:rFonts w:cs="Times New Roman"/>
          <w:b/>
          <w:sz w:val="36"/>
          <w:szCs w:val="36"/>
          <w:lang w:val="en-US"/>
        </w:rPr>
        <w:t xml:space="preserve">      </w:t>
      </w:r>
    </w:p>
    <w:p w:rsidR="008D1457" w:rsidRDefault="008D1457" w:rsidP="008D1457">
      <w:pPr>
        <w:pStyle w:val="Standard"/>
        <w:ind w:firstLine="709"/>
        <w:rPr>
          <w:rFonts w:cs="Times New Roman"/>
          <w:b/>
          <w:sz w:val="36"/>
          <w:szCs w:val="36"/>
          <w:lang w:val="en-US"/>
        </w:rPr>
      </w:pPr>
    </w:p>
    <w:p w:rsidR="009427D4" w:rsidRPr="008D1457" w:rsidRDefault="00B26EAA" w:rsidP="008D1457">
      <w:pPr>
        <w:pStyle w:val="Standard"/>
        <w:ind w:firstLine="709"/>
        <w:rPr>
          <w:rFonts w:cs="Times New Roman"/>
          <w:b/>
          <w:sz w:val="36"/>
          <w:szCs w:val="36"/>
        </w:rPr>
      </w:pPr>
      <w:r w:rsidRPr="008D1457">
        <w:rPr>
          <w:rFonts w:cs="Times New Roman"/>
        </w:rPr>
        <w:t xml:space="preserve">13 rue Beauséjour        </w:t>
      </w:r>
      <w:r w:rsidR="008D1457" w:rsidRPr="008D1457">
        <w:rPr>
          <w:rFonts w:cs="Times New Roman"/>
        </w:rPr>
        <w:tab/>
      </w:r>
      <w:r w:rsidR="008D1457">
        <w:rPr>
          <w:rFonts w:cs="Times New Roman"/>
        </w:rPr>
        <w:t xml:space="preserve"> </w:t>
      </w:r>
      <w:r w:rsidR="008D1457" w:rsidRPr="008D1457">
        <w:rPr>
          <w:rFonts w:cs="Times New Roman"/>
          <w:sz w:val="32"/>
          <w:szCs w:val="32"/>
        </w:rPr>
        <w:t xml:space="preserve"> </w:t>
      </w:r>
      <w:r w:rsidR="008D1457" w:rsidRPr="008D1457">
        <w:rPr>
          <w:rFonts w:cs="Times New Roman"/>
          <w:b/>
          <w:sz w:val="32"/>
          <w:szCs w:val="32"/>
        </w:rPr>
        <w:t>PLACEMENT</w:t>
      </w:r>
      <w:r w:rsidRPr="008D1457">
        <w:rPr>
          <w:rFonts w:cs="Times New Roman"/>
          <w:sz w:val="32"/>
          <w:szCs w:val="32"/>
        </w:rPr>
        <w:t xml:space="preserve">   </w:t>
      </w:r>
      <w:r w:rsidRPr="008D1457">
        <w:rPr>
          <w:rFonts w:cs="Times New Roman"/>
        </w:rPr>
        <w:tab/>
      </w:r>
    </w:p>
    <w:p w:rsidR="009427D4" w:rsidRPr="008D1457" w:rsidRDefault="00B26EAA">
      <w:pPr>
        <w:pStyle w:val="Standard"/>
        <w:ind w:firstLine="709"/>
        <w:rPr>
          <w:rFonts w:cs="Times New Roman"/>
        </w:rPr>
      </w:pPr>
      <w:r w:rsidRPr="008D1457">
        <w:rPr>
          <w:rFonts w:cs="Times New Roman"/>
        </w:rPr>
        <w:t>33610 CESTAS</w:t>
      </w:r>
      <w:r w:rsidR="008D1457">
        <w:rPr>
          <w:rFonts w:cs="Times New Roman"/>
        </w:rPr>
        <w:tab/>
      </w:r>
      <w:r w:rsidR="008D1457">
        <w:rPr>
          <w:rFonts w:cs="Times New Roman"/>
        </w:rPr>
        <w:tab/>
        <w:t xml:space="preserve">      </w:t>
      </w:r>
    </w:p>
    <w:p w:rsidR="008D1457" w:rsidRPr="008D1457" w:rsidRDefault="00B26EAA" w:rsidP="008D1457">
      <w:pPr>
        <w:pStyle w:val="Standard"/>
        <w:ind w:firstLine="709"/>
        <w:rPr>
          <w:rFonts w:cs="Times New Roman"/>
        </w:rPr>
      </w:pPr>
      <w:r w:rsidRPr="008D1457">
        <w:rPr>
          <w:rFonts w:cs="Times New Roman"/>
        </w:rPr>
        <w:t>FRANCE</w:t>
      </w:r>
      <w:r w:rsidRPr="008D1457">
        <w:rPr>
          <w:rFonts w:cs="Times New Roman"/>
        </w:rPr>
        <w:tab/>
      </w:r>
      <w:r w:rsidRPr="008D1457">
        <w:rPr>
          <w:rFonts w:cs="Times New Roman"/>
        </w:rPr>
        <w:tab/>
      </w:r>
      <w:r w:rsidRPr="008D1457">
        <w:rPr>
          <w:rFonts w:cs="Times New Roman"/>
        </w:rPr>
        <w:tab/>
      </w:r>
      <w:r w:rsidR="008D1457">
        <w:rPr>
          <w:rFonts w:cs="Times New Roman"/>
        </w:rPr>
        <w:t xml:space="preserve">      </w:t>
      </w:r>
      <w:r w:rsidR="008D1457" w:rsidRPr="008D1457">
        <w:rPr>
          <w:rFonts w:cs="Times New Roman"/>
          <w:b/>
          <w:sz w:val="32"/>
          <w:szCs w:val="32"/>
        </w:rPr>
        <w:t>ABROAD</w:t>
      </w:r>
    </w:p>
    <w:p w:rsidR="009427D4" w:rsidRPr="008D1457" w:rsidRDefault="00B26EAA">
      <w:pPr>
        <w:pStyle w:val="Standard"/>
        <w:rPr>
          <w:rFonts w:cs="Times New Roman"/>
        </w:rPr>
      </w:pPr>
      <w:r w:rsidRPr="008D1457">
        <w:rPr>
          <w:rFonts w:cs="Times New Roman"/>
        </w:rPr>
        <w:tab/>
        <w:t xml:space="preserve">   </w:t>
      </w:r>
    </w:p>
    <w:p w:rsidR="009427D4" w:rsidRPr="008D1457" w:rsidRDefault="00B26EAA">
      <w:pPr>
        <w:pStyle w:val="Standard"/>
        <w:rPr>
          <w:rFonts w:cs="Times New Roman"/>
        </w:rPr>
      </w:pPr>
      <w:r w:rsidRPr="008D1457">
        <w:rPr>
          <w:rFonts w:cs="Times New Roman"/>
        </w:rPr>
        <w:t xml:space="preserve">          </w:t>
      </w:r>
      <w:r w:rsidRPr="008D1457">
        <w:rPr>
          <w:rFonts w:cs="Times New Roman"/>
        </w:rPr>
        <w:tab/>
        <w:t>Tél : 06 45 29 15 05</w:t>
      </w:r>
    </w:p>
    <w:p w:rsidR="009427D4" w:rsidRPr="008D1457" w:rsidRDefault="00B26EAA">
      <w:pPr>
        <w:pStyle w:val="Standard"/>
      </w:pPr>
      <w:r w:rsidRPr="008D1457">
        <w:rPr>
          <w:rFonts w:cs="Times New Roman"/>
        </w:rPr>
        <w:t xml:space="preserve"> </w:t>
      </w:r>
      <w:r w:rsidRPr="008D1457">
        <w:rPr>
          <w:rFonts w:cs="Times New Roman"/>
        </w:rPr>
        <w:tab/>
      </w:r>
    </w:p>
    <w:p w:rsidR="009427D4" w:rsidRPr="008D1457" w:rsidRDefault="00B26EAA">
      <w:pPr>
        <w:pStyle w:val="Standard"/>
      </w:pPr>
      <w:r w:rsidRPr="008D1457">
        <w:rPr>
          <w:rFonts w:cs="Times New Roman"/>
          <w:color w:val="1F497D"/>
          <w:u w:val="single"/>
        </w:rPr>
        <w:t>lerchundi.thomas@gmail.com</w:t>
      </w:r>
    </w:p>
    <w:p w:rsidR="009427D4" w:rsidRPr="008D1457" w:rsidRDefault="009427D4">
      <w:pPr>
        <w:pStyle w:val="Standard"/>
        <w:rPr>
          <w:rFonts w:cs="Times New Roman"/>
        </w:rPr>
      </w:pPr>
    </w:p>
    <w:p w:rsidR="009427D4" w:rsidRPr="008D1457" w:rsidRDefault="00B26EAA">
      <w:pPr>
        <w:pStyle w:val="Standard"/>
        <w:rPr>
          <w:rFonts w:cs="Times New Roman"/>
        </w:rPr>
      </w:pPr>
      <w:r w:rsidRPr="008D1457">
        <w:rPr>
          <w:rFonts w:cs="Times New Roman"/>
        </w:rPr>
        <w:t xml:space="preserve"> </w:t>
      </w:r>
    </w:p>
    <w:p w:rsidR="009427D4" w:rsidRPr="008D1457" w:rsidRDefault="00B26EAA">
      <w:pPr>
        <w:pStyle w:val="Standard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-5760</wp:posOffset>
                </wp:positionH>
                <wp:positionV relativeFrom="paragraph">
                  <wp:posOffset>206280</wp:posOffset>
                </wp:positionV>
                <wp:extent cx="6140520" cy="1053000"/>
                <wp:effectExtent l="0" t="0" r="12630" b="13800"/>
                <wp:wrapSquare wrapText="bothSides"/>
                <wp:docPr id="2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520" cy="10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27D4" w:rsidRDefault="009427D4">
                            <w:pPr>
                              <w:pStyle w:val="Standard"/>
                            </w:pPr>
                          </w:p>
                          <w:p w:rsidR="009427D4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     :  2nd year in University Institute of informatic</w:t>
                            </w:r>
                          </w:p>
                          <w:p w:rsidR="009427D4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427D4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2013 : 1</w:t>
                            </w:r>
                            <w:r w:rsidR="007E066A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st year </w:t>
                            </w:r>
                            <w:r>
                              <w:rPr>
                                <w:lang w:val="en-US"/>
                              </w:rPr>
                              <w:t>University Diploma of Technology of informatic validated</w:t>
                            </w:r>
                          </w:p>
                          <w:p w:rsidR="009427D4" w:rsidRPr="008D1457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2012 :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Bachelor of science 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>with engineering science option</w:t>
                            </w:r>
                          </w:p>
                          <w:p w:rsidR="009427D4" w:rsidRPr="008D1457" w:rsidRDefault="009427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margin-left:-.45pt;margin-top:16.25pt;width:483.5pt;height:82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" filled="f" stroked="f">
                <v:textbox inset="0,0,0,0">
                  <w:txbxContent>
                    <w:p w:rsidR="009427D4" w:rsidRDefault="009427D4">
                      <w:pPr>
                        <w:pStyle w:val="Standard"/>
                      </w:pPr>
                    </w:p>
                    <w:p w:rsidR="009427D4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     :  2nd year in University Institute of informatic</w:t>
                      </w:r>
                    </w:p>
                    <w:p w:rsidR="009427D4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9427D4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2013 : 1</w:t>
                      </w:r>
                      <w:r w:rsidR="007E066A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st year </w:t>
                      </w:r>
                      <w:r>
                        <w:rPr>
                          <w:lang w:val="en-US"/>
                        </w:rPr>
                        <w:t>University Diploma of Technology of informatic validated</w:t>
                      </w:r>
                    </w:p>
                    <w:p w:rsidR="009427D4" w:rsidRPr="008D1457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2012 :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Bachelor of science </w:t>
                      </w:r>
                      <w:r>
                        <w:rPr>
                          <w:bCs/>
                          <w:lang w:val="en-US"/>
                        </w:rPr>
                        <w:t>with engineering science option</w:t>
                      </w:r>
                    </w:p>
                    <w:p w:rsidR="009427D4" w:rsidRPr="008D1457" w:rsidRDefault="009427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1457">
        <w:rPr>
          <w:rFonts w:cs="Times New Roman"/>
          <w:b/>
          <w:sz w:val="28"/>
          <w:szCs w:val="28"/>
          <w:u w:val="single"/>
        </w:rPr>
        <w:t>Formation</w:t>
      </w:r>
    </w:p>
    <w:p w:rsidR="009427D4" w:rsidRPr="008D1457" w:rsidRDefault="009427D4">
      <w:pPr>
        <w:pStyle w:val="Standard"/>
      </w:pPr>
    </w:p>
    <w:p w:rsidR="009427D4" w:rsidRPr="008D1457" w:rsidRDefault="00B26EAA">
      <w:pPr>
        <w:pStyle w:val="Standard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13320</wp:posOffset>
                </wp:positionH>
                <wp:positionV relativeFrom="paragraph">
                  <wp:posOffset>443879</wp:posOffset>
                </wp:positionV>
                <wp:extent cx="6120000" cy="1232640"/>
                <wp:effectExtent l="0" t="0" r="14100" b="5610"/>
                <wp:wrapSquare wrapText="bothSides"/>
                <wp:docPr id="3" name="Cadr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23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27D4" w:rsidRDefault="009427D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9427D4" w:rsidRPr="008D1457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Computer knowledge:</w:t>
                            </w:r>
                            <w:r>
                              <w:rPr>
                                <w:lang w:val="en-US"/>
                              </w:rPr>
                              <w:t xml:space="preserve"> Programming languages C, C++, C#, Java, J2EE, SQL, Bash,            HTML5, CSS3, PHP, XML, Javascript.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Control of operating systems Windows 7 and Linux.</w:t>
                            </w:r>
                          </w:p>
                          <w:p w:rsidR="009427D4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of Word, SolidWorks (modelisation), Access, MySQL , SQL Server, Visual Studio,</w:t>
                            </w:r>
                            <w:r>
                              <w:rPr>
                                <w:lang w:val="en-US"/>
                              </w:rPr>
                              <w:t xml:space="preserve"> Eclipse, Geany.</w:t>
                            </w:r>
                          </w:p>
                        </w:txbxContent>
                      </wps:txbx>
                      <wps:bodyPr vert="horz" wrap="square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Cadre4" o:spid="_x0000_s1027" type="#_x0000_t202" style="position:absolute;margin-left:1.05pt;margin-top:34.95pt;width:481.9pt;height:9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" filled="f" stroked="f">
                <v:textbox inset="0,0,0,0">
                  <w:txbxContent>
                    <w:p w:rsidR="009427D4" w:rsidRDefault="009427D4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9427D4" w:rsidRPr="008D1457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Computer knowledge:</w:t>
                      </w:r>
                      <w:r>
                        <w:rPr>
                          <w:lang w:val="en-US"/>
                        </w:rPr>
                        <w:t xml:space="preserve"> Programming languages C, C++, C#, Java, J2EE, SQL, Bash,            HTML5, CSS3, PHP, XML, Javascript.  </w:t>
                      </w:r>
                      <w:r>
                        <w:rPr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lang w:val="en-US"/>
                        </w:rPr>
                        <w:tab/>
                        <w:t xml:space="preserve"> Control of operating systems Windows 7 and Linux.</w:t>
                      </w:r>
                    </w:p>
                    <w:p w:rsidR="009427D4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of Word, SolidWorks (modelisation), Access, MySQL , SQL Server, Visual Studio,</w:t>
                      </w:r>
                      <w:r>
                        <w:rPr>
                          <w:lang w:val="en-US"/>
                        </w:rPr>
                        <w:t xml:space="preserve"> Eclipse, Geany.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27D4" w:rsidRPr="008D1457" w:rsidRDefault="00B26EAA">
      <w:pPr>
        <w:pStyle w:val="Standard"/>
      </w:pPr>
      <w:r w:rsidRPr="008D1457">
        <w:rPr>
          <w:rFonts w:cs="Times New Roman"/>
          <w:b/>
          <w:sz w:val="28"/>
          <w:szCs w:val="28"/>
          <w:u w:val="single"/>
        </w:rPr>
        <w:t>Knowledge</w:t>
      </w:r>
    </w:p>
    <w:p w:rsidR="009427D4" w:rsidRPr="008D1457" w:rsidRDefault="009427D4">
      <w:pPr>
        <w:pStyle w:val="Standard"/>
        <w:rPr>
          <w:rFonts w:cs="Times New Roman"/>
          <w:b/>
          <w:bCs/>
          <w:u w:val="single"/>
        </w:rPr>
      </w:pPr>
    </w:p>
    <w:p w:rsidR="009427D4" w:rsidRPr="008D1457" w:rsidRDefault="00B26EAA">
      <w:pPr>
        <w:pStyle w:val="Standard"/>
        <w:rPr>
          <w:lang w:val="en-US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3960</wp:posOffset>
                </wp:positionH>
                <wp:positionV relativeFrom="paragraph">
                  <wp:posOffset>211320</wp:posOffset>
                </wp:positionV>
                <wp:extent cx="6130440" cy="1075680"/>
                <wp:effectExtent l="0" t="0" r="3660" b="10170"/>
                <wp:wrapSquare wrapText="bothSides"/>
                <wp:docPr id="4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40" cy="107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27D4" w:rsidRDefault="009427D4">
                            <w:pPr>
                              <w:pStyle w:val="Standard"/>
                            </w:pPr>
                          </w:p>
                          <w:p w:rsidR="009427D4" w:rsidRPr="008D1457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2013 :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Sweeper</w:t>
                            </w:r>
                            <w:r>
                              <w:rPr>
                                <w:lang w:val="en-US"/>
                              </w:rPr>
                              <w:t>, Service cleens of the city of Bordeaux</w:t>
                            </w:r>
                          </w:p>
                          <w:p w:rsidR="009427D4" w:rsidRDefault="009427D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  <w:p w:rsidR="009427D4" w:rsidRPr="008D1457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 w:rsidRPr="008D1457">
                              <w:rPr>
                                <w:lang w:val="en-US"/>
                              </w:rPr>
                              <w:t xml:space="preserve">2013 : </w:t>
                            </w:r>
                            <w:r w:rsidRPr="008D1457">
                              <w:rPr>
                                <w:b/>
                                <w:bCs/>
                                <w:lang w:val="en-US"/>
                              </w:rPr>
                              <w:t>Order picker</w:t>
                            </w:r>
                            <w:r w:rsidRPr="008D1457">
                              <w:rPr>
                                <w:lang w:val="en-US"/>
                              </w:rPr>
                              <w:t>, SCAMER (Bègles)</w:t>
                            </w:r>
                          </w:p>
                          <w:p w:rsidR="009427D4" w:rsidRPr="008D1457" w:rsidRDefault="009427D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  <w:p w:rsidR="009427D4" w:rsidRPr="008D1457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 w:rsidRPr="008D1457">
                              <w:rPr>
                                <w:lang w:val="en-US"/>
                              </w:rPr>
                              <w:t xml:space="preserve">2008 : </w:t>
                            </w:r>
                            <w:r w:rsidRPr="008D1457">
                              <w:rPr>
                                <w:b/>
                                <w:bCs/>
                                <w:lang w:val="en-US"/>
                              </w:rPr>
                              <w:t>Placement,</w:t>
                            </w:r>
                            <w:r w:rsidRPr="008D1457">
                              <w:rPr>
                                <w:lang w:val="en-US"/>
                              </w:rPr>
                              <w:t xml:space="preserve"> Radiology center of Cestas</w:t>
                            </w:r>
                          </w:p>
                          <w:p w:rsidR="009427D4" w:rsidRPr="008D1457" w:rsidRDefault="009427D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Cadre2" o:spid="_x0000_s1028" type="#_x0000_t202" style="position:absolute;margin-left:.3pt;margin-top:16.65pt;width:482.7pt;height:8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" filled="f" stroked="f">
                <v:textbox inset="0,0,0,0">
                  <w:txbxContent>
                    <w:p w:rsidR="009427D4" w:rsidRDefault="009427D4">
                      <w:pPr>
                        <w:pStyle w:val="Standard"/>
                      </w:pPr>
                    </w:p>
                    <w:p w:rsidR="009427D4" w:rsidRPr="008D1457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2013 : </w:t>
                      </w:r>
                      <w:r>
                        <w:rPr>
                          <w:b/>
                          <w:bCs/>
                          <w:lang w:val="en-US"/>
                        </w:rPr>
                        <w:t>Sweeper</w:t>
                      </w:r>
                      <w:r>
                        <w:rPr>
                          <w:lang w:val="en-US"/>
                        </w:rPr>
                        <w:t>, Service cleens of the city of Bordeaux</w:t>
                      </w:r>
                    </w:p>
                    <w:p w:rsidR="009427D4" w:rsidRDefault="009427D4">
                      <w:pPr>
                        <w:pStyle w:val="Standard"/>
                        <w:rPr>
                          <w:lang w:val="en-US"/>
                        </w:rPr>
                      </w:pPr>
                    </w:p>
                    <w:p w:rsidR="009427D4" w:rsidRPr="008D1457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 w:rsidRPr="008D1457">
                        <w:rPr>
                          <w:lang w:val="en-US"/>
                        </w:rPr>
                        <w:t xml:space="preserve">2013 : </w:t>
                      </w:r>
                      <w:r w:rsidRPr="008D1457">
                        <w:rPr>
                          <w:b/>
                          <w:bCs/>
                          <w:lang w:val="en-US"/>
                        </w:rPr>
                        <w:t>Order picker</w:t>
                      </w:r>
                      <w:r w:rsidRPr="008D1457">
                        <w:rPr>
                          <w:lang w:val="en-US"/>
                        </w:rPr>
                        <w:t>, SCAMER (Bègles)</w:t>
                      </w:r>
                    </w:p>
                    <w:p w:rsidR="009427D4" w:rsidRPr="008D1457" w:rsidRDefault="009427D4">
                      <w:pPr>
                        <w:pStyle w:val="Standard"/>
                        <w:rPr>
                          <w:lang w:val="en-US"/>
                        </w:rPr>
                      </w:pPr>
                    </w:p>
                    <w:p w:rsidR="009427D4" w:rsidRPr="008D1457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 w:rsidRPr="008D1457">
                        <w:rPr>
                          <w:lang w:val="en-US"/>
                        </w:rPr>
                        <w:t xml:space="preserve">2008 : </w:t>
                      </w:r>
                      <w:r w:rsidRPr="008D1457">
                        <w:rPr>
                          <w:b/>
                          <w:bCs/>
                          <w:lang w:val="en-US"/>
                        </w:rPr>
                        <w:t>Placement,</w:t>
                      </w:r>
                      <w:r w:rsidRPr="008D1457">
                        <w:rPr>
                          <w:lang w:val="en-US"/>
                        </w:rPr>
                        <w:t xml:space="preserve"> Radiology center of Cestas</w:t>
                      </w:r>
                    </w:p>
                    <w:p w:rsidR="009427D4" w:rsidRPr="008D1457" w:rsidRDefault="009427D4">
                      <w:pPr>
                        <w:pStyle w:val="Standard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1457">
        <w:rPr>
          <w:rFonts w:cs="Times New Roman"/>
          <w:b/>
          <w:sz w:val="28"/>
          <w:szCs w:val="28"/>
          <w:u w:val="single"/>
          <w:lang w:eastAsia="fr-FR" w:bidi="ar-SA"/>
        </w:rPr>
        <w:t>Professi</w:t>
      </w:r>
      <w:r>
        <w:rPr>
          <w:rFonts w:cs="Times New Roman"/>
          <w:b/>
          <w:sz w:val="28"/>
          <w:szCs w:val="28"/>
          <w:u w:val="single"/>
          <w:lang w:val="en-US" w:eastAsia="fr-FR" w:bidi="ar-SA"/>
        </w:rPr>
        <w:t>onal experience</w:t>
      </w:r>
    </w:p>
    <w:p w:rsidR="009427D4" w:rsidRDefault="009427D4">
      <w:pPr>
        <w:pStyle w:val="Standard"/>
        <w:rPr>
          <w:rFonts w:cs="Times New Roman"/>
          <w:b/>
          <w:sz w:val="28"/>
          <w:szCs w:val="28"/>
          <w:u w:val="single"/>
          <w:lang w:val="en-US"/>
        </w:rPr>
      </w:pPr>
    </w:p>
    <w:p w:rsidR="009427D4" w:rsidRDefault="009427D4">
      <w:pPr>
        <w:pStyle w:val="Standard"/>
        <w:rPr>
          <w:rFonts w:cs="Times New Roman"/>
          <w:b/>
          <w:sz w:val="28"/>
          <w:szCs w:val="28"/>
          <w:u w:val="single"/>
          <w:lang w:val="en-US"/>
        </w:rPr>
      </w:pPr>
    </w:p>
    <w:p w:rsidR="009427D4" w:rsidRPr="008D1457" w:rsidRDefault="00B26EAA">
      <w:pPr>
        <w:pStyle w:val="Standard"/>
        <w:rPr>
          <w:rFonts w:cs="Times New Roman"/>
          <w:b/>
          <w:sz w:val="28"/>
          <w:szCs w:val="28"/>
          <w:u w:val="single"/>
          <w:lang w:val="en-US"/>
        </w:rPr>
      </w:pPr>
      <w:r w:rsidRPr="008D1457">
        <w:rPr>
          <w:rFonts w:cs="Times New Roman"/>
          <w:b/>
          <w:sz w:val="28"/>
          <w:szCs w:val="28"/>
          <w:u w:val="single"/>
          <w:lang w:val="en-US"/>
        </w:rPr>
        <w:t>Center of interest</w:t>
      </w:r>
    </w:p>
    <w:p w:rsidR="009427D4" w:rsidRDefault="00B26EAA">
      <w:pPr>
        <w:pStyle w:val="Standard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16560</wp:posOffset>
                </wp:positionH>
                <wp:positionV relativeFrom="paragraph">
                  <wp:posOffset>41400</wp:posOffset>
                </wp:positionV>
                <wp:extent cx="5867279" cy="876239"/>
                <wp:effectExtent l="0" t="0" r="121" b="61"/>
                <wp:wrapSquare wrapText="bothSides"/>
                <wp:docPr id="5" name="Cadr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279" cy="876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27D4" w:rsidRDefault="009427D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9427D4" w:rsidRPr="008D1457" w:rsidRDefault="00B26EA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 w:rsidRPr="008D1457">
                              <w:rPr>
                                <w:b/>
                                <w:bCs/>
                                <w:lang w:val="en-US"/>
                              </w:rPr>
                              <w:t>Cultural activities</w:t>
                            </w:r>
                            <w:r w:rsidRPr="008D1457">
                              <w:rPr>
                                <w:lang w:val="en-US"/>
                              </w:rPr>
                              <w:t xml:space="preserve">:   </w:t>
                            </w:r>
                            <w:r w:rsidRPr="008D1457">
                              <w:rPr>
                                <w:lang w:val="en-US"/>
                              </w:rPr>
                              <w:t>Travel :England, Morocco, Spain, Senegal</w:t>
                            </w:r>
                          </w:p>
                          <w:p w:rsidR="009427D4" w:rsidRPr="008D1457" w:rsidRDefault="00B26EAA" w:rsidP="00B26EAA">
                            <w:pPr>
                              <w:pStyle w:val="Standard"/>
                              <w:ind w:left="20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guitar practice for 11 years (4 years in a band), knowledge of music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theory</w:t>
                            </w:r>
                          </w:p>
                          <w:p w:rsidR="009427D4" w:rsidRDefault="00B26EAA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Sports </w:t>
                            </w:r>
                            <w:r>
                              <w:t xml:space="preserve">: </w:t>
                            </w:r>
                            <w:r>
                              <w:tab/>
                              <w:t xml:space="preserve">           Badminton, football</w:t>
                            </w:r>
                          </w:p>
                          <w:p w:rsidR="009427D4" w:rsidRDefault="009427D4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square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Cadre3" o:spid="_x0000_s1029" type="#_x0000_t202" style="position:absolute;margin-left:1.3pt;margin-top:3.25pt;width:462pt;height:69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" filled="f" stroked="f">
                <v:textbox inset="0,0,0,0">
                  <w:txbxContent>
                    <w:p w:rsidR="009427D4" w:rsidRDefault="009427D4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9427D4" w:rsidRPr="008D1457" w:rsidRDefault="00B26EAA">
                      <w:pPr>
                        <w:pStyle w:val="Standard"/>
                        <w:rPr>
                          <w:lang w:val="en-US"/>
                        </w:rPr>
                      </w:pPr>
                      <w:r w:rsidRPr="008D1457">
                        <w:rPr>
                          <w:b/>
                          <w:bCs/>
                          <w:lang w:val="en-US"/>
                        </w:rPr>
                        <w:t>Cultural activities</w:t>
                      </w:r>
                      <w:r w:rsidRPr="008D1457">
                        <w:rPr>
                          <w:lang w:val="en-US"/>
                        </w:rPr>
                        <w:t xml:space="preserve">:   </w:t>
                      </w:r>
                      <w:r w:rsidRPr="008D1457">
                        <w:rPr>
                          <w:lang w:val="en-US"/>
                        </w:rPr>
                        <w:t>Travel :England, Morocco, Spain, Senegal</w:t>
                      </w:r>
                    </w:p>
                    <w:p w:rsidR="009427D4" w:rsidRPr="008D1457" w:rsidRDefault="00B26EAA" w:rsidP="00B26EAA">
                      <w:pPr>
                        <w:pStyle w:val="Standard"/>
                        <w:ind w:left="20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guitar practice for 11 years (4 years in a band), knowledge of music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theory</w:t>
                      </w:r>
                    </w:p>
                    <w:p w:rsidR="009427D4" w:rsidRDefault="00B26EAA">
                      <w:pPr>
                        <w:pStyle w:val="Standard"/>
                      </w:pPr>
                      <w:r>
                        <w:rPr>
                          <w:b/>
                          <w:bCs/>
                        </w:rPr>
                        <w:t xml:space="preserve">Sports </w:t>
                      </w:r>
                      <w:r>
                        <w:t xml:space="preserve">: </w:t>
                      </w:r>
                      <w:r>
                        <w:tab/>
                        <w:t xml:space="preserve">           Badminton, football</w:t>
                      </w:r>
                    </w:p>
                    <w:p w:rsidR="009427D4" w:rsidRDefault="009427D4">
                      <w:pPr>
                        <w:pStyle w:val="Standard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427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26EAA">
      <w:r>
        <w:separator/>
      </w:r>
    </w:p>
  </w:endnote>
  <w:endnote w:type="continuationSeparator" w:id="0">
    <w:p w:rsidR="00000000" w:rsidRDefault="00B2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26EAA">
      <w:r>
        <w:rPr>
          <w:color w:val="000000"/>
        </w:rPr>
        <w:separator/>
      </w:r>
    </w:p>
  </w:footnote>
  <w:footnote w:type="continuationSeparator" w:id="0">
    <w:p w:rsidR="00000000" w:rsidRDefault="00B26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427D4"/>
    <w:rsid w:val="007E066A"/>
    <w:rsid w:val="008D1457"/>
    <w:rsid w:val="009427D4"/>
    <w:rsid w:val="00B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Sansinterligne">
    <w:name w:val="No Spacing"/>
    <w:pPr>
      <w:suppressAutoHyphens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Sansinterligne">
    <w:name w:val="No Spacing"/>
    <w:pPr>
      <w:suppressAutoHyphens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Lerchundi</dc:creator>
  <cp:lastModifiedBy>Christine Lerchundi</cp:lastModifiedBy>
  <cp:revision>2</cp:revision>
  <cp:lastPrinted>2013-12-31T07:59:00Z</cp:lastPrinted>
  <dcterms:created xsi:type="dcterms:W3CDTF">2013-12-17T07:34:00Z</dcterms:created>
  <dcterms:modified xsi:type="dcterms:W3CDTF">2014-01-26T17:02:00Z</dcterms:modified>
</cp:coreProperties>
</file>